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6A0EA" w14:textId="5451B7B1" w:rsidR="001F67A0" w:rsidRDefault="00000000" w:rsidP="00E22E87">
      <w:pPr>
        <w:pStyle w:val="NoSpacing"/>
      </w:pPr>
      <w:r>
        <w:rPr>
          <w:noProof/>
        </w:rPr>
        <w:pict w14:anchorId="22862A86">
          <v:group id="Group 1" o:spid="_x0000_s2060" alt="Decorative" style="position:absolute;margin-left:0;margin-top:0;width:525.1pt;height:142.15pt;z-index:-251657216;mso-width-percent:858;mso-height-percent:180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">
            <v:rect id="Red rectangle" o:spid="_x0000_s2061" style="position:absolute;left:11334;top:4191;width:55325;height:10058;visibility:visible;v-text-anchor:middle" fillcolor="#ea4e4e [3204]" stroked="f" strokeweight="1pt"/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Red circle" o:spid="_x0000_s2062" type="#_x0000_t23" style="position:absolute;width:18104;height:1810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<v:stroke joinstyle="miter"/>
            </v:shape>
            <v:oval id="White circle" o:spid="_x0000_s2063" style="position:absolute;left:571;top:571;width:17045;height:1704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<v:stroke joinstyle="miter"/>
            </v:oval>
            <w10:anchorlock/>
          </v:group>
        </w:pict>
      </w:r>
    </w:p>
    <w:tbl>
      <w:tblPr>
        <w:tblW w:w="0" w:type="auto"/>
        <w:tblInd w:w="14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44"/>
        <w:gridCol w:w="1243"/>
        <w:gridCol w:w="933"/>
        <w:gridCol w:w="2230"/>
        <w:gridCol w:w="1798"/>
        <w:gridCol w:w="166"/>
      </w:tblGrid>
      <w:tr w:rsidR="001F67A0" w14:paraId="1E0A9697" w14:textId="77777777" w:rsidTr="00F6574C">
        <w:trPr>
          <w:trHeight w:val="2259"/>
        </w:trPr>
        <w:tc>
          <w:tcPr>
            <w:tcW w:w="4144" w:type="dxa"/>
            <w:vAlign w:val="center"/>
          </w:tcPr>
          <w:p w14:paraId="67381D6D" w14:textId="1D2C9919" w:rsidR="001F67A0" w:rsidRDefault="002A29BB" w:rsidP="002A29BB">
            <w:pPr>
              <w:pStyle w:val="Initials"/>
              <w:jc w:val="left"/>
            </w:pPr>
            <w:r>
              <w:t xml:space="preserve">   KA</w:t>
            </w:r>
            <w:r w:rsidR="00E04AE6">
              <w:t xml:space="preserve"> </w:t>
            </w:r>
          </w:p>
        </w:tc>
        <w:tc>
          <w:tcPr>
            <w:tcW w:w="1243" w:type="dxa"/>
            <w:vAlign w:val="center"/>
          </w:tcPr>
          <w:p w14:paraId="6ECDD86E" w14:textId="77777777" w:rsidR="001F67A0" w:rsidRDefault="001F67A0">
            <w:pPr>
              <w:pStyle w:val="NoSpacing"/>
              <w:jc w:val="center"/>
            </w:pPr>
          </w:p>
        </w:tc>
        <w:tc>
          <w:tcPr>
            <w:tcW w:w="4961" w:type="dxa"/>
            <w:gridSpan w:val="3"/>
            <w:vAlign w:val="center"/>
          </w:tcPr>
          <w:p w14:paraId="69F4DB23" w14:textId="0F86C9FA" w:rsidR="001F67A0" w:rsidRDefault="002A29BB" w:rsidP="00CA3D72">
            <w:pPr>
              <w:pStyle w:val="Heading1"/>
              <w:jc w:val="center"/>
            </w:pPr>
            <w:r>
              <w:t xml:space="preserve">Katialy Ashley </w:t>
            </w:r>
          </w:p>
          <w:p w14:paraId="7187AC32" w14:textId="2B325A6F" w:rsidR="001F67A0" w:rsidRPr="003A05FE" w:rsidRDefault="001F67A0" w:rsidP="007328DB">
            <w:pPr>
              <w:pStyle w:val="Heading2"/>
              <w:jc w:val="left"/>
            </w:pPr>
          </w:p>
        </w:tc>
        <w:tc>
          <w:tcPr>
            <w:tcW w:w="166" w:type="dxa"/>
            <w:vAlign w:val="center"/>
          </w:tcPr>
          <w:p w14:paraId="7CE5FC3C" w14:textId="77777777" w:rsidR="001F67A0" w:rsidRDefault="001F67A0">
            <w:pPr>
              <w:pStyle w:val="NoSpacing"/>
              <w:jc w:val="right"/>
            </w:pPr>
          </w:p>
        </w:tc>
      </w:tr>
      <w:tr w:rsidR="001F67A0" w14:paraId="014E9EE5" w14:textId="77777777" w:rsidTr="00F6574C">
        <w:trPr>
          <w:gridAfter w:val="1"/>
          <w:wAfter w:w="166" w:type="dxa"/>
          <w:trHeight w:val="900"/>
        </w:trPr>
        <w:tc>
          <w:tcPr>
            <w:tcW w:w="4144" w:type="dxa"/>
          </w:tcPr>
          <w:p w14:paraId="173FDE06" w14:textId="39145A0B" w:rsidR="001F67A0" w:rsidRDefault="001F67A0">
            <w:pPr>
              <w:pStyle w:val="NoSpacing"/>
            </w:pPr>
          </w:p>
        </w:tc>
        <w:tc>
          <w:tcPr>
            <w:tcW w:w="1243" w:type="dxa"/>
          </w:tcPr>
          <w:p w14:paraId="08354461" w14:textId="77777777" w:rsidR="001F67A0" w:rsidRDefault="001F67A0">
            <w:pPr>
              <w:pStyle w:val="NoSpacing"/>
            </w:pPr>
          </w:p>
        </w:tc>
        <w:tc>
          <w:tcPr>
            <w:tcW w:w="4961" w:type="dxa"/>
            <w:gridSpan w:val="3"/>
          </w:tcPr>
          <w:p w14:paraId="7E8CF98D" w14:textId="77777777" w:rsidR="001F67A0" w:rsidRDefault="001F67A0">
            <w:pPr>
              <w:pStyle w:val="NoSpacing"/>
            </w:pPr>
          </w:p>
        </w:tc>
      </w:tr>
      <w:tr w:rsidR="001F67A0" w14:paraId="7AD9D5BE" w14:textId="77777777" w:rsidTr="00F6574C">
        <w:trPr>
          <w:gridAfter w:val="1"/>
          <w:wAfter w:w="166" w:type="dxa"/>
        </w:trPr>
        <w:tc>
          <w:tcPr>
            <w:tcW w:w="4144" w:type="dxa"/>
            <w:tcBorders>
              <w:bottom w:val="single" w:sz="48" w:space="0" w:color="EA4E4E" w:themeColor="accent1"/>
            </w:tcBorders>
          </w:tcPr>
          <w:p w14:paraId="403276A8" w14:textId="77777777" w:rsidR="001F67A0" w:rsidRDefault="00000000">
            <w:pPr>
              <w:pStyle w:val="Heading3"/>
            </w:pPr>
            <w:sdt>
              <w:sdtPr>
                <w:id w:val="319159961"/>
                <w:placeholder>
                  <w:docPart w:val="D0F6979F38074EBD949CA452AA0CA57E"/>
                </w:placeholder>
                <w:temporary/>
                <w:showingPlcHdr/>
                <w15:appearance w15:val="hidden"/>
              </w:sdtPr>
              <w:sdtContent>
                <w:r w:rsidR="001F67A0" w:rsidRPr="00906BEE">
                  <w:t>Objective</w:t>
                </w:r>
              </w:sdtContent>
            </w:sdt>
          </w:p>
        </w:tc>
        <w:tc>
          <w:tcPr>
            <w:tcW w:w="1243" w:type="dxa"/>
          </w:tcPr>
          <w:p w14:paraId="6AFEDF1A" w14:textId="77777777" w:rsidR="001F67A0" w:rsidRDefault="001F67A0">
            <w:pPr>
              <w:pStyle w:val="NoSpacing"/>
            </w:pPr>
          </w:p>
        </w:tc>
        <w:tc>
          <w:tcPr>
            <w:tcW w:w="4961" w:type="dxa"/>
            <w:gridSpan w:val="3"/>
            <w:tcBorders>
              <w:bottom w:val="single" w:sz="48" w:space="0" w:color="EA4E4E" w:themeColor="accent1"/>
            </w:tcBorders>
          </w:tcPr>
          <w:p w14:paraId="4EC1C61B" w14:textId="77777777" w:rsidR="001F67A0" w:rsidRDefault="00000000" w:rsidP="001F67A0">
            <w:pPr>
              <w:pStyle w:val="Heading3"/>
            </w:pPr>
            <w:sdt>
              <w:sdtPr>
                <w:id w:val="1217937480"/>
                <w:placeholder>
                  <w:docPart w:val="425A7D19D4584B2DB058A853501A99EA"/>
                </w:placeholder>
                <w:temporary/>
                <w:showingPlcHdr/>
                <w15:appearance w15:val="hidden"/>
              </w:sdtPr>
              <w:sdtContent>
                <w:r w:rsidR="001F67A0" w:rsidRPr="00906BEE">
                  <w:t>Experience</w:t>
                </w:r>
              </w:sdtContent>
            </w:sdt>
          </w:p>
        </w:tc>
      </w:tr>
      <w:tr w:rsidR="001F67A0" w14:paraId="2FD4DC0E" w14:textId="77777777" w:rsidTr="00F6574C">
        <w:trPr>
          <w:gridAfter w:val="1"/>
          <w:wAfter w:w="166" w:type="dxa"/>
          <w:trHeight w:val="2007"/>
        </w:trPr>
        <w:tc>
          <w:tcPr>
            <w:tcW w:w="4144" w:type="dxa"/>
            <w:tcBorders>
              <w:top w:val="single" w:sz="48" w:space="0" w:color="EA4E4E" w:themeColor="accent1"/>
            </w:tcBorders>
          </w:tcPr>
          <w:p w14:paraId="4EB6A33B" w14:textId="77777777" w:rsidR="009103DE" w:rsidRDefault="009103DE" w:rsidP="009103D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1E9D55C" w14:textId="37382BFA" w:rsidR="001F67A0" w:rsidRPr="009103DE" w:rsidRDefault="009103DE" w:rsidP="000068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103DE">
              <w:rPr>
                <w:sz w:val="24"/>
                <w:szCs w:val="24"/>
              </w:rPr>
              <w:t xml:space="preserve">I am a full-time student looking for a part-time job that allows me to balance my academic commitments while gaining valuable work experience and contributing to a dynamic team. I am eager to apply my skills and enthusiasm to a part-time role that aligns with my career goals and provides a flexible </w:t>
            </w:r>
            <w:r w:rsidR="0079596F" w:rsidRPr="009103DE">
              <w:rPr>
                <w:sz w:val="24"/>
                <w:szCs w:val="24"/>
              </w:rPr>
              <w:t>schedule.</w:t>
            </w:r>
          </w:p>
          <w:p w14:paraId="52AADD4C" w14:textId="355A7207" w:rsidR="001F67A0" w:rsidRPr="00102869" w:rsidRDefault="001F67A0" w:rsidP="001F67A0">
            <w:pPr>
              <w:rPr>
                <w:lang w:val="en-CA"/>
              </w:rPr>
            </w:pPr>
          </w:p>
          <w:p w14:paraId="7FF89342" w14:textId="77777777" w:rsidR="001F67A0" w:rsidRDefault="001F67A0" w:rsidP="001F67A0">
            <w:pPr>
              <w:pStyle w:val="NoSpacing"/>
            </w:pPr>
          </w:p>
          <w:p w14:paraId="1189AEC7" w14:textId="77777777" w:rsidR="001F67A0" w:rsidRDefault="00000000" w:rsidP="001F67A0">
            <w:pPr>
              <w:pStyle w:val="NoSpacing"/>
            </w:pPr>
            <w:sdt>
              <w:sdtPr>
                <w:id w:val="443656461"/>
                <w:placeholder>
                  <w:docPart w:val="61284945AA02434CB6C4280C5F815986"/>
                </w:placeholder>
                <w:temporary/>
                <w:showingPlcHdr/>
                <w15:appearance w15:val="hidden"/>
              </w:sdtPr>
              <w:sdtContent>
                <w:r w:rsidR="00006827" w:rsidRPr="00006827">
                  <w:rPr>
                    <w:rFonts w:asciiTheme="majorHAnsi" w:eastAsiaTheme="majorEastAsia" w:hAnsiTheme="majorHAnsi" w:cstheme="majorBidi"/>
                    <w:caps/>
                    <w:sz w:val="32"/>
                    <w:szCs w:val="24"/>
                  </w:rPr>
                  <w:t>Skills</w:t>
                </w:r>
              </w:sdtContent>
            </w:sdt>
          </w:p>
          <w:p w14:paraId="33134D23" w14:textId="77777777" w:rsidR="00006827" w:rsidRDefault="00006827" w:rsidP="001F67A0">
            <w:pPr>
              <w:pStyle w:val="NoSpacing"/>
            </w:pPr>
          </w:p>
          <w:p w14:paraId="06831741" w14:textId="77777777" w:rsidR="00006827" w:rsidRPr="0079596F" w:rsidRDefault="00006827" w:rsidP="00006827">
            <w:pPr>
              <w:pStyle w:val="ListParagraph"/>
              <w:numPr>
                <w:ilvl w:val="0"/>
                <w:numId w:val="16"/>
              </w:numPr>
              <w:spacing w:after="240"/>
              <w:rPr>
                <w:color w:val="000000"/>
              </w:rPr>
            </w:pPr>
            <w:r w:rsidRPr="0079596F">
              <w:rPr>
                <w:color w:val="000000"/>
              </w:rPr>
              <w:t>Comfortable in a fast-paced environment</w:t>
            </w:r>
          </w:p>
          <w:p w14:paraId="6E1FBC6D" w14:textId="77777777" w:rsidR="00006827" w:rsidRPr="0079596F" w:rsidRDefault="00006827" w:rsidP="00006827">
            <w:pPr>
              <w:pStyle w:val="ListParagraph"/>
              <w:numPr>
                <w:ilvl w:val="0"/>
                <w:numId w:val="16"/>
              </w:numPr>
              <w:spacing w:after="240"/>
              <w:rPr>
                <w:color w:val="000000"/>
              </w:rPr>
            </w:pPr>
            <w:r w:rsidRPr="0079596F">
              <w:rPr>
                <w:color w:val="000000"/>
              </w:rPr>
              <w:t xml:space="preserve">Great customer service </w:t>
            </w:r>
          </w:p>
          <w:p w14:paraId="528C9B0E" w14:textId="77777777" w:rsidR="00006827" w:rsidRPr="0079596F" w:rsidRDefault="00006827" w:rsidP="00006827">
            <w:pPr>
              <w:pStyle w:val="ListParagraph"/>
              <w:numPr>
                <w:ilvl w:val="0"/>
                <w:numId w:val="16"/>
              </w:numPr>
              <w:spacing w:after="240"/>
              <w:rPr>
                <w:color w:val="000000"/>
              </w:rPr>
            </w:pPr>
            <w:r w:rsidRPr="0079596F">
              <w:rPr>
                <w:color w:val="000000"/>
              </w:rPr>
              <w:t xml:space="preserve">Very fluent in both English and French </w:t>
            </w:r>
          </w:p>
          <w:p w14:paraId="772552DB" w14:textId="77777777" w:rsidR="00006827" w:rsidRPr="0079596F" w:rsidRDefault="00006827" w:rsidP="00006827">
            <w:pPr>
              <w:pStyle w:val="ListParagraph"/>
              <w:numPr>
                <w:ilvl w:val="0"/>
                <w:numId w:val="16"/>
              </w:numPr>
              <w:spacing w:after="240"/>
              <w:rPr>
                <w:color w:val="000000"/>
              </w:rPr>
            </w:pPr>
            <w:r w:rsidRPr="0079596F">
              <w:rPr>
                <w:color w:val="000000"/>
              </w:rPr>
              <w:t xml:space="preserve">Proficient with Microsoft word, excel and PowerPoint. </w:t>
            </w:r>
          </w:p>
          <w:p w14:paraId="7E364555" w14:textId="6DE8958A" w:rsidR="00006827" w:rsidRDefault="00006827" w:rsidP="00006827">
            <w:pPr>
              <w:pStyle w:val="NoSpacing"/>
            </w:pPr>
            <w:r w:rsidRPr="0079596F">
              <w:rPr>
                <w:color w:val="000000"/>
              </w:rPr>
              <w:t>Hard working, enthusiastic and eager to learn</w:t>
            </w:r>
          </w:p>
        </w:tc>
        <w:tc>
          <w:tcPr>
            <w:tcW w:w="1243" w:type="dxa"/>
          </w:tcPr>
          <w:p w14:paraId="030EBF8D" w14:textId="77777777" w:rsidR="001F67A0" w:rsidRDefault="001F67A0">
            <w:pPr>
              <w:pStyle w:val="NoSpacing"/>
            </w:pPr>
          </w:p>
        </w:tc>
        <w:tc>
          <w:tcPr>
            <w:tcW w:w="4961" w:type="dxa"/>
            <w:gridSpan w:val="3"/>
            <w:tcBorders>
              <w:top w:val="single" w:sz="48" w:space="0" w:color="EA4E4E" w:themeColor="accent1"/>
            </w:tcBorders>
          </w:tcPr>
          <w:p w14:paraId="67D72676" w14:textId="77777777" w:rsidR="001F67A0" w:rsidRDefault="001F67A0">
            <w:pPr>
              <w:pStyle w:val="NoSpacing"/>
            </w:pPr>
          </w:p>
          <w:p w14:paraId="3AED5FDB" w14:textId="46F000D6" w:rsidR="009103DE" w:rsidRPr="00CD3392" w:rsidRDefault="009103DE" w:rsidP="009103DE">
            <w:pPr>
              <w:pStyle w:val="Heading4"/>
              <w:rPr>
                <w:color w:val="F29494" w:themeColor="accent1" w:themeTint="99"/>
              </w:rPr>
            </w:pPr>
            <w:r w:rsidRPr="00CD3392">
              <w:rPr>
                <w:color w:val="F29494" w:themeColor="accent1" w:themeTint="99"/>
              </w:rPr>
              <w:t xml:space="preserve">CASHIER •DOLARAMA• </w:t>
            </w:r>
            <w:r w:rsidR="00F6574C" w:rsidRPr="00CD3392">
              <w:rPr>
                <w:color w:val="F29494" w:themeColor="accent1" w:themeTint="99"/>
              </w:rPr>
              <w:t>MAY - AUG</w:t>
            </w:r>
            <w:r w:rsidRPr="00CD3392">
              <w:rPr>
                <w:color w:val="F29494" w:themeColor="accent1" w:themeTint="99"/>
              </w:rPr>
              <w:t xml:space="preserve"> 2023</w:t>
            </w:r>
          </w:p>
          <w:p w14:paraId="3F832050" w14:textId="77777777" w:rsidR="009103DE" w:rsidRDefault="009103DE" w:rsidP="009103DE">
            <w:pPr>
              <w:pStyle w:val="NoSpacing"/>
            </w:pPr>
            <w:r>
              <w:t xml:space="preserve">During my shifts I, </w:t>
            </w:r>
          </w:p>
          <w:p w14:paraId="5D281667" w14:textId="77777777" w:rsidR="0079596F" w:rsidRDefault="0079596F" w:rsidP="009103DE">
            <w:pPr>
              <w:pStyle w:val="NoSpacing"/>
            </w:pPr>
          </w:p>
          <w:p w14:paraId="247B690B" w14:textId="358B99C0" w:rsidR="009103DE" w:rsidRDefault="009103DE" w:rsidP="0079596F">
            <w:pPr>
              <w:pStyle w:val="NoSpacing"/>
              <w:numPr>
                <w:ilvl w:val="0"/>
                <w:numId w:val="14"/>
              </w:numPr>
            </w:pPr>
            <w:r>
              <w:t xml:space="preserve">Committed to provide exceptional customer </w:t>
            </w:r>
            <w:r w:rsidR="0079596F">
              <w:t>service.</w:t>
            </w:r>
            <w:r>
              <w:t xml:space="preserve"> </w:t>
            </w:r>
          </w:p>
          <w:p w14:paraId="2D798584" w14:textId="2CEF3441" w:rsidR="009103DE" w:rsidRDefault="009103DE" w:rsidP="0079596F">
            <w:pPr>
              <w:pStyle w:val="NoSpacing"/>
              <w:numPr>
                <w:ilvl w:val="0"/>
                <w:numId w:val="14"/>
              </w:numPr>
            </w:pPr>
            <w:r>
              <w:t xml:space="preserve">Cashier duties </w:t>
            </w:r>
          </w:p>
          <w:p w14:paraId="2A03ED79" w14:textId="3D37F099" w:rsidR="009103DE" w:rsidRDefault="009103DE" w:rsidP="0079596F">
            <w:pPr>
              <w:pStyle w:val="NoSpacing"/>
              <w:numPr>
                <w:ilvl w:val="0"/>
                <w:numId w:val="14"/>
              </w:numPr>
            </w:pPr>
            <w:r>
              <w:t xml:space="preserve">Packed orders and prepared deliveries </w:t>
            </w:r>
          </w:p>
          <w:p w14:paraId="73BA1099" w14:textId="7C033F61" w:rsidR="009103DE" w:rsidRDefault="009103DE" w:rsidP="0079596F">
            <w:pPr>
              <w:pStyle w:val="NoSpacing"/>
              <w:numPr>
                <w:ilvl w:val="0"/>
                <w:numId w:val="14"/>
              </w:numPr>
            </w:pPr>
            <w:r>
              <w:t xml:space="preserve">Placed </w:t>
            </w:r>
            <w:r w:rsidR="0079596F">
              <w:t>orders.</w:t>
            </w:r>
            <w:r>
              <w:t xml:space="preserve"> </w:t>
            </w:r>
          </w:p>
          <w:p w14:paraId="441BAF06" w14:textId="2615E43E" w:rsidR="009103DE" w:rsidRDefault="009103DE" w:rsidP="0079596F">
            <w:pPr>
              <w:pStyle w:val="NoSpacing"/>
              <w:numPr>
                <w:ilvl w:val="0"/>
                <w:numId w:val="14"/>
              </w:numPr>
            </w:pPr>
            <w:r>
              <w:t xml:space="preserve">Sorted and managed archives </w:t>
            </w:r>
          </w:p>
          <w:p w14:paraId="265E5DFE" w14:textId="24B5BF86" w:rsidR="00CA3D72" w:rsidRDefault="009103DE" w:rsidP="0079596F">
            <w:pPr>
              <w:pStyle w:val="NoSpacing"/>
              <w:numPr>
                <w:ilvl w:val="0"/>
                <w:numId w:val="14"/>
              </w:numPr>
            </w:pPr>
            <w:r>
              <w:t xml:space="preserve">Managed the sending and receiving of </w:t>
            </w:r>
            <w:r w:rsidR="0079596F">
              <w:t>faxes.</w:t>
            </w:r>
          </w:p>
          <w:p w14:paraId="0190586B" w14:textId="4916DBBB" w:rsidR="002A29BB" w:rsidRPr="0079596F" w:rsidRDefault="009103DE" w:rsidP="0079596F">
            <w:pPr>
              <w:pStyle w:val="NoSpacing"/>
              <w:numPr>
                <w:ilvl w:val="0"/>
                <w:numId w:val="14"/>
              </w:numPr>
            </w:pPr>
            <w:r w:rsidRPr="009103DE">
              <w:rPr>
                <w:caps/>
              </w:rPr>
              <w:t>e</w:t>
            </w:r>
            <w:r w:rsidR="0079596F" w:rsidRPr="009103DE">
              <w:t>nsured the store is clean and tid</w:t>
            </w:r>
            <w:r w:rsidR="00006827">
              <w:t>y</w:t>
            </w:r>
            <w:r w:rsidR="0079596F">
              <w:t>.</w:t>
            </w:r>
          </w:p>
          <w:p w14:paraId="2C5DE326" w14:textId="77777777" w:rsidR="00102869" w:rsidRDefault="00102869" w:rsidP="00854E15">
            <w:pPr>
              <w:pStyle w:val="Heading4"/>
              <w:ind w:left="780"/>
              <w:rPr>
                <w:color w:val="000000"/>
                <w:sz w:val="27"/>
                <w:szCs w:val="27"/>
              </w:rPr>
            </w:pPr>
          </w:p>
          <w:p w14:paraId="5A5093C1" w14:textId="4979A5BF" w:rsidR="001F67A0" w:rsidRPr="00CD3392" w:rsidRDefault="00854E15" w:rsidP="001F67A0">
            <w:pPr>
              <w:pStyle w:val="Heading4"/>
              <w:rPr>
                <w:color w:val="F29494" w:themeColor="accent1" w:themeTint="99"/>
              </w:rPr>
            </w:pPr>
            <w:r w:rsidRPr="00CD3392">
              <w:rPr>
                <w:color w:val="F29494" w:themeColor="accent1" w:themeTint="99"/>
              </w:rPr>
              <w:t>Crew member</w:t>
            </w:r>
            <w:r w:rsidR="001F67A0" w:rsidRPr="00CD3392">
              <w:rPr>
                <w:color w:val="F29494" w:themeColor="accent1" w:themeTint="99"/>
              </w:rPr>
              <w:t xml:space="preserve"> •</w:t>
            </w:r>
            <w:r w:rsidRPr="00CD3392">
              <w:rPr>
                <w:color w:val="F29494" w:themeColor="accent1" w:themeTint="99"/>
              </w:rPr>
              <w:t>McDonald’s</w:t>
            </w:r>
            <w:r w:rsidR="001F67A0" w:rsidRPr="00CD3392">
              <w:rPr>
                <w:color w:val="F29494" w:themeColor="accent1" w:themeTint="99"/>
              </w:rPr>
              <w:t xml:space="preserve">• </w:t>
            </w:r>
            <w:r w:rsidR="0079596F" w:rsidRPr="00CD3392">
              <w:rPr>
                <w:color w:val="F29494" w:themeColor="accent1" w:themeTint="99"/>
              </w:rPr>
              <w:t>AUG -</w:t>
            </w:r>
            <w:r w:rsidR="001F67A0" w:rsidRPr="00CD3392">
              <w:rPr>
                <w:color w:val="F29494" w:themeColor="accent1" w:themeTint="99"/>
              </w:rPr>
              <w:t xml:space="preserve"> </w:t>
            </w:r>
            <w:r w:rsidRPr="00CD3392">
              <w:rPr>
                <w:color w:val="F29494" w:themeColor="accent1" w:themeTint="99"/>
              </w:rPr>
              <w:t>NOV 202</w:t>
            </w:r>
            <w:r w:rsidR="00006827" w:rsidRPr="00CD3392">
              <w:rPr>
                <w:color w:val="F29494" w:themeColor="accent1" w:themeTint="99"/>
              </w:rPr>
              <w:t>2</w:t>
            </w:r>
          </w:p>
          <w:p w14:paraId="1229AB44" w14:textId="77777777" w:rsidR="00FC3719" w:rsidRPr="00FC3719" w:rsidRDefault="00FC3719" w:rsidP="00FC3719">
            <w:pPr>
              <w:pStyle w:val="ListParagraph"/>
              <w:numPr>
                <w:ilvl w:val="0"/>
                <w:numId w:val="17"/>
              </w:numPr>
              <w:rPr>
                <w:lang w:val="en-CA"/>
              </w:rPr>
            </w:pPr>
            <w:r w:rsidRPr="00FC3719">
              <w:rPr>
                <w:lang w:val="en-CA"/>
              </w:rPr>
              <w:t>Taking customer orders and operating the cash register.</w:t>
            </w:r>
          </w:p>
          <w:p w14:paraId="639C0BB8" w14:textId="77777777" w:rsidR="00FC3719" w:rsidRPr="00FC3719" w:rsidRDefault="00FC3719" w:rsidP="00FC3719">
            <w:pPr>
              <w:pStyle w:val="ListParagraph"/>
              <w:numPr>
                <w:ilvl w:val="0"/>
                <w:numId w:val="17"/>
              </w:numPr>
              <w:rPr>
                <w:lang w:val="en-CA"/>
              </w:rPr>
            </w:pPr>
            <w:r w:rsidRPr="00FC3719">
              <w:rPr>
                <w:lang w:val="en-CA"/>
              </w:rPr>
              <w:t>Preparing food and maintaining cleanliness.</w:t>
            </w:r>
          </w:p>
          <w:p w14:paraId="747A7EA3" w14:textId="77777777" w:rsidR="00FC3719" w:rsidRPr="00FC3719" w:rsidRDefault="00FC3719" w:rsidP="00FC3719">
            <w:pPr>
              <w:pStyle w:val="ListParagraph"/>
              <w:numPr>
                <w:ilvl w:val="0"/>
                <w:numId w:val="17"/>
              </w:numPr>
              <w:rPr>
                <w:lang w:val="en-CA"/>
              </w:rPr>
            </w:pPr>
            <w:r w:rsidRPr="00FC3719">
              <w:rPr>
                <w:lang w:val="en-CA"/>
              </w:rPr>
              <w:t>Ensuring a positive customer experience.</w:t>
            </w:r>
          </w:p>
          <w:p w14:paraId="1A592987" w14:textId="77777777" w:rsidR="00FC3719" w:rsidRPr="00FC3719" w:rsidRDefault="00FC3719" w:rsidP="00FC3719">
            <w:pPr>
              <w:pStyle w:val="ListParagraph"/>
              <w:numPr>
                <w:ilvl w:val="0"/>
                <w:numId w:val="17"/>
              </w:numPr>
              <w:rPr>
                <w:lang w:val="en-CA"/>
              </w:rPr>
            </w:pPr>
            <w:r w:rsidRPr="00FC3719">
              <w:rPr>
                <w:lang w:val="en-CA"/>
              </w:rPr>
              <w:t>Effective communication and teamwork.</w:t>
            </w:r>
          </w:p>
          <w:p w14:paraId="699AF2B0" w14:textId="77777777" w:rsidR="00FC3719" w:rsidRPr="00FC3719" w:rsidRDefault="00FC3719" w:rsidP="00FC3719">
            <w:pPr>
              <w:pStyle w:val="ListParagraph"/>
              <w:numPr>
                <w:ilvl w:val="0"/>
                <w:numId w:val="17"/>
              </w:numPr>
              <w:rPr>
                <w:lang w:val="en-CA"/>
              </w:rPr>
            </w:pPr>
            <w:r w:rsidRPr="00FC3719">
              <w:rPr>
                <w:lang w:val="en-CA"/>
              </w:rPr>
              <w:t>Working efficiently under pressure.</w:t>
            </w:r>
          </w:p>
          <w:p w14:paraId="785D3130" w14:textId="77777777" w:rsidR="00FC3719" w:rsidRPr="00FC3719" w:rsidRDefault="00FC3719" w:rsidP="00FC3719">
            <w:pPr>
              <w:pStyle w:val="ListParagraph"/>
              <w:numPr>
                <w:ilvl w:val="0"/>
                <w:numId w:val="17"/>
              </w:numPr>
              <w:rPr>
                <w:lang w:val="en-CA"/>
              </w:rPr>
            </w:pPr>
            <w:r w:rsidRPr="00FC3719">
              <w:rPr>
                <w:lang w:val="en-CA"/>
              </w:rPr>
              <w:t>Providing excellent customer service.</w:t>
            </w:r>
          </w:p>
          <w:p w14:paraId="4A952961" w14:textId="589273FD" w:rsidR="00854E15" w:rsidRDefault="00854E15" w:rsidP="00FC3719">
            <w:pPr>
              <w:pStyle w:val="ListParagraph"/>
            </w:pPr>
          </w:p>
          <w:p w14:paraId="4967A0D3" w14:textId="77777777" w:rsidR="00854E15" w:rsidRDefault="00854E15" w:rsidP="001F67A0"/>
          <w:p w14:paraId="5666D33B" w14:textId="3A8FCED5" w:rsidR="0079596F" w:rsidRPr="00CD3392" w:rsidRDefault="0079596F" w:rsidP="0079596F">
            <w:pPr>
              <w:pStyle w:val="Heading4"/>
              <w:rPr>
                <w:color w:val="F29494" w:themeColor="accent1" w:themeTint="99"/>
                <w:sz w:val="27"/>
                <w:szCs w:val="27"/>
              </w:rPr>
            </w:pPr>
            <w:r w:rsidRPr="00CD3392">
              <w:rPr>
                <w:color w:val="F29494" w:themeColor="accent1" w:themeTint="99"/>
                <w:sz w:val="27"/>
                <w:szCs w:val="27"/>
              </w:rPr>
              <w:t xml:space="preserve">Baker associate </w:t>
            </w:r>
            <w:r w:rsidRPr="00CD3392">
              <w:rPr>
                <w:color w:val="F29494" w:themeColor="accent1" w:themeTint="99"/>
              </w:rPr>
              <w:t xml:space="preserve">• </w:t>
            </w:r>
            <w:r w:rsidRPr="00CD3392">
              <w:rPr>
                <w:color w:val="F29494" w:themeColor="accent1" w:themeTint="99"/>
                <w:sz w:val="27"/>
                <w:szCs w:val="27"/>
              </w:rPr>
              <w:t xml:space="preserve">Whole Foods </w:t>
            </w:r>
            <w:r w:rsidRPr="00CD3392">
              <w:rPr>
                <w:color w:val="F29494" w:themeColor="accent1" w:themeTint="99"/>
              </w:rPr>
              <w:t xml:space="preserve">• </w:t>
            </w:r>
            <w:r w:rsidRPr="00CD3392">
              <w:rPr>
                <w:color w:val="F29494" w:themeColor="accent1" w:themeTint="99"/>
                <w:sz w:val="27"/>
                <w:szCs w:val="27"/>
              </w:rPr>
              <w:t>Oct- Sep 202</w:t>
            </w:r>
            <w:r w:rsidR="00006827" w:rsidRPr="00CD3392">
              <w:rPr>
                <w:color w:val="F29494" w:themeColor="accent1" w:themeTint="99"/>
                <w:sz w:val="27"/>
                <w:szCs w:val="27"/>
              </w:rPr>
              <w:t>1</w:t>
            </w:r>
            <w:r w:rsidRPr="00CD3392">
              <w:rPr>
                <w:color w:val="F29494" w:themeColor="accent1" w:themeTint="99"/>
                <w:sz w:val="27"/>
                <w:szCs w:val="27"/>
              </w:rPr>
              <w:t xml:space="preserve"> </w:t>
            </w:r>
          </w:p>
          <w:p w14:paraId="41C26F5A" w14:textId="0C37DC23" w:rsidR="0079596F" w:rsidRDefault="0079596F" w:rsidP="0079596F">
            <w:pPr>
              <w:pStyle w:val="Heading4"/>
              <w:rPr>
                <w:rFonts w:asciiTheme="minorHAnsi" w:hAnsiTheme="minorHAnsi"/>
                <w:caps w:val="0"/>
                <w:color w:val="000000"/>
              </w:rPr>
            </w:pPr>
            <w:r>
              <w:rPr>
                <w:color w:val="000000"/>
              </w:rPr>
              <w:t xml:space="preserve">I </w:t>
            </w:r>
            <w:r w:rsidRPr="002A29BB">
              <w:rPr>
                <w:rFonts w:asciiTheme="minorHAnsi" w:hAnsiTheme="minorHAnsi"/>
                <w:caps w:val="0"/>
                <w:color w:val="000000"/>
              </w:rPr>
              <w:t xml:space="preserve">was required to serve customers therefore </w:t>
            </w:r>
            <w:r>
              <w:rPr>
                <w:rFonts w:asciiTheme="minorHAnsi" w:hAnsiTheme="minorHAnsi"/>
                <w:caps w:val="0"/>
                <w:color w:val="000000"/>
              </w:rPr>
              <w:t>I</w:t>
            </w:r>
            <w:r w:rsidRPr="002A29BB">
              <w:rPr>
                <w:rFonts w:asciiTheme="minorHAnsi" w:hAnsiTheme="minorHAnsi"/>
                <w:caps w:val="0"/>
                <w:color w:val="000000"/>
              </w:rPr>
              <w:t xml:space="preserve"> used my passion for customer service to achieve this goal. </w:t>
            </w:r>
            <w:r w:rsidR="00F6574C">
              <w:rPr>
                <w:rFonts w:asciiTheme="minorHAnsi" w:hAnsiTheme="minorHAnsi"/>
                <w:caps w:val="0"/>
                <w:color w:val="000000"/>
              </w:rPr>
              <w:t>T</w:t>
            </w:r>
            <w:r w:rsidRPr="002A29BB">
              <w:rPr>
                <w:rFonts w:asciiTheme="minorHAnsi" w:hAnsiTheme="minorHAnsi"/>
                <w:caps w:val="0"/>
                <w:color w:val="000000"/>
              </w:rPr>
              <w:t xml:space="preserve">he daily activities </w:t>
            </w:r>
            <w:r>
              <w:rPr>
                <w:rFonts w:asciiTheme="minorHAnsi" w:hAnsiTheme="minorHAnsi"/>
                <w:caps w:val="0"/>
                <w:color w:val="000000"/>
              </w:rPr>
              <w:t>I</w:t>
            </w:r>
            <w:r w:rsidRPr="002A29BB">
              <w:rPr>
                <w:rFonts w:asciiTheme="minorHAnsi" w:hAnsiTheme="minorHAnsi"/>
                <w:caps w:val="0"/>
                <w:color w:val="000000"/>
              </w:rPr>
              <w:t xml:space="preserve"> performed were. </w:t>
            </w:r>
          </w:p>
          <w:p w14:paraId="5B369F45" w14:textId="77777777" w:rsidR="0079596F" w:rsidRDefault="0079596F" w:rsidP="0079596F">
            <w:pPr>
              <w:pStyle w:val="Heading4"/>
              <w:numPr>
                <w:ilvl w:val="0"/>
                <w:numId w:val="13"/>
              </w:numPr>
              <w:rPr>
                <w:rFonts w:ascii="Cambria" w:hAnsi="Cambria" w:cs="Cambria"/>
                <w:caps w:val="0"/>
                <w:color w:val="000000"/>
              </w:rPr>
            </w:pPr>
            <w:r>
              <w:rPr>
                <w:rFonts w:asciiTheme="minorHAnsi" w:hAnsiTheme="minorHAnsi"/>
                <w:caps w:val="0"/>
                <w:color w:val="000000"/>
              </w:rPr>
              <w:t>G</w:t>
            </w:r>
            <w:r w:rsidRPr="002A29BB">
              <w:rPr>
                <w:rFonts w:asciiTheme="minorHAnsi" w:hAnsiTheme="minorHAnsi"/>
                <w:caps w:val="0"/>
                <w:color w:val="000000"/>
              </w:rPr>
              <w:t>reet</w:t>
            </w:r>
            <w:r>
              <w:rPr>
                <w:rFonts w:asciiTheme="minorHAnsi" w:hAnsiTheme="minorHAnsi"/>
                <w:caps w:val="0"/>
                <w:color w:val="000000"/>
              </w:rPr>
              <w:t>ing</w:t>
            </w:r>
            <w:r w:rsidRPr="002A29BB">
              <w:rPr>
                <w:rFonts w:asciiTheme="minorHAnsi" w:hAnsiTheme="minorHAnsi"/>
                <w:caps w:val="0"/>
                <w:color w:val="000000"/>
              </w:rPr>
              <w:t xml:space="preserve"> customers in a polite manner and answered their queries</w:t>
            </w:r>
            <w:r>
              <w:rPr>
                <w:rFonts w:asciiTheme="minorHAnsi" w:hAnsiTheme="minorHAnsi"/>
                <w:caps w:val="0"/>
                <w:color w:val="000000"/>
              </w:rPr>
              <w:t>.</w:t>
            </w:r>
          </w:p>
          <w:p w14:paraId="5988F028" w14:textId="77777777" w:rsidR="0079596F" w:rsidRDefault="0079596F" w:rsidP="0079596F">
            <w:pPr>
              <w:pStyle w:val="Heading4"/>
              <w:numPr>
                <w:ilvl w:val="0"/>
                <w:numId w:val="13"/>
              </w:numPr>
              <w:rPr>
                <w:rFonts w:asciiTheme="minorHAnsi" w:hAnsiTheme="minorHAnsi"/>
                <w:caps w:val="0"/>
                <w:color w:val="000000"/>
              </w:rPr>
            </w:pPr>
            <w:r>
              <w:rPr>
                <w:rFonts w:asciiTheme="minorHAnsi" w:hAnsiTheme="minorHAnsi"/>
                <w:caps w:val="0"/>
                <w:color w:val="000000"/>
              </w:rPr>
              <w:t>O</w:t>
            </w:r>
            <w:r w:rsidRPr="002A29BB">
              <w:rPr>
                <w:rFonts w:asciiTheme="minorHAnsi" w:hAnsiTheme="minorHAnsi"/>
                <w:caps w:val="0"/>
                <w:color w:val="000000"/>
              </w:rPr>
              <w:t>rganiz</w:t>
            </w:r>
            <w:r>
              <w:rPr>
                <w:rFonts w:asciiTheme="minorHAnsi" w:hAnsiTheme="minorHAnsi"/>
                <w:caps w:val="0"/>
                <w:color w:val="000000"/>
              </w:rPr>
              <w:t>ing</w:t>
            </w:r>
            <w:r w:rsidRPr="002A29BB">
              <w:rPr>
                <w:rFonts w:asciiTheme="minorHAnsi" w:hAnsiTheme="minorHAnsi"/>
                <w:caps w:val="0"/>
                <w:color w:val="000000"/>
              </w:rPr>
              <w:t xml:space="preserve"> and stock</w:t>
            </w:r>
            <w:r>
              <w:rPr>
                <w:rFonts w:asciiTheme="minorHAnsi" w:hAnsiTheme="minorHAnsi"/>
                <w:caps w:val="0"/>
                <w:color w:val="000000"/>
              </w:rPr>
              <w:t>ing</w:t>
            </w:r>
            <w:r w:rsidRPr="002A29BB">
              <w:rPr>
                <w:rFonts w:asciiTheme="minorHAnsi" w:hAnsiTheme="minorHAnsi"/>
                <w:caps w:val="0"/>
                <w:color w:val="000000"/>
              </w:rPr>
              <w:t xml:space="preserve"> products in the storage and sales floor area</w:t>
            </w:r>
            <w:r>
              <w:rPr>
                <w:rFonts w:asciiTheme="minorHAnsi" w:hAnsiTheme="minorHAnsi"/>
                <w:caps w:val="0"/>
                <w:color w:val="000000"/>
              </w:rPr>
              <w:t>.</w:t>
            </w:r>
          </w:p>
          <w:p w14:paraId="7572236B" w14:textId="77777777" w:rsidR="0079596F" w:rsidRDefault="0079596F" w:rsidP="0079596F">
            <w:pPr>
              <w:pStyle w:val="Heading4"/>
              <w:numPr>
                <w:ilvl w:val="0"/>
                <w:numId w:val="13"/>
              </w:numPr>
              <w:rPr>
                <w:rFonts w:asciiTheme="minorHAnsi" w:hAnsiTheme="minorHAnsi"/>
                <w:caps w:val="0"/>
                <w:color w:val="000000"/>
              </w:rPr>
            </w:pPr>
            <w:r>
              <w:rPr>
                <w:rFonts w:asciiTheme="minorHAnsi" w:hAnsiTheme="minorHAnsi"/>
                <w:caps w:val="0"/>
                <w:color w:val="000000"/>
              </w:rPr>
              <w:t>M</w:t>
            </w:r>
            <w:r w:rsidRPr="002A29BB">
              <w:rPr>
                <w:rFonts w:asciiTheme="minorHAnsi" w:hAnsiTheme="minorHAnsi"/>
                <w:caps w:val="0"/>
                <w:color w:val="000000"/>
              </w:rPr>
              <w:t>aintain</w:t>
            </w:r>
            <w:r>
              <w:rPr>
                <w:rFonts w:asciiTheme="minorHAnsi" w:hAnsiTheme="minorHAnsi"/>
                <w:caps w:val="0"/>
                <w:color w:val="000000"/>
              </w:rPr>
              <w:t>ing</w:t>
            </w:r>
            <w:r w:rsidRPr="002A29BB">
              <w:rPr>
                <w:rFonts w:asciiTheme="minorHAnsi" w:hAnsiTheme="minorHAnsi"/>
                <w:caps w:val="0"/>
                <w:color w:val="000000"/>
              </w:rPr>
              <w:t xml:space="preserve"> a clean and pleasant counter</w:t>
            </w:r>
            <w:r>
              <w:rPr>
                <w:rFonts w:asciiTheme="minorHAnsi" w:hAnsiTheme="minorHAnsi"/>
                <w:caps w:val="0"/>
                <w:color w:val="000000"/>
              </w:rPr>
              <w:t>.</w:t>
            </w:r>
          </w:p>
          <w:p w14:paraId="36C5A77F" w14:textId="77777777" w:rsidR="0079596F" w:rsidRPr="00CA3D72" w:rsidRDefault="0079596F" w:rsidP="0079596F">
            <w:pPr>
              <w:pStyle w:val="Heading4"/>
              <w:numPr>
                <w:ilvl w:val="0"/>
                <w:numId w:val="13"/>
              </w:numPr>
              <w:rPr>
                <w:rFonts w:asciiTheme="minorHAnsi" w:hAnsiTheme="minorHAnsi"/>
                <w:caps w:val="0"/>
                <w:color w:val="000000"/>
              </w:rPr>
            </w:pPr>
            <w:r w:rsidRPr="00CA3D72">
              <w:rPr>
                <w:rFonts w:asciiTheme="minorHAnsi" w:hAnsiTheme="minorHAnsi"/>
                <w:caps w:val="0"/>
                <w:color w:val="000000"/>
              </w:rPr>
              <w:lastRenderedPageBreak/>
              <w:t>Ba</w:t>
            </w:r>
            <w:r>
              <w:rPr>
                <w:rFonts w:asciiTheme="minorHAnsi" w:hAnsiTheme="minorHAnsi"/>
                <w:caps w:val="0"/>
                <w:color w:val="000000"/>
              </w:rPr>
              <w:t>king</w:t>
            </w:r>
            <w:r w:rsidRPr="00CA3D72">
              <w:rPr>
                <w:rFonts w:asciiTheme="minorHAnsi" w:hAnsiTheme="minorHAnsi"/>
                <w:caps w:val="0"/>
                <w:color w:val="000000"/>
              </w:rPr>
              <w:t xml:space="preserve"> the in store premade food.</w:t>
            </w:r>
          </w:p>
          <w:p w14:paraId="1F558B7C" w14:textId="77777777" w:rsidR="001F67A0" w:rsidRDefault="001F67A0" w:rsidP="009103DE">
            <w:pPr>
              <w:pStyle w:val="NoSpacing"/>
            </w:pPr>
          </w:p>
        </w:tc>
      </w:tr>
      <w:tr w:rsidR="001F67A0" w14:paraId="2538A05A" w14:textId="77777777" w:rsidTr="006D4F10">
        <w:trPr>
          <w:gridAfter w:val="1"/>
          <w:wAfter w:w="166" w:type="dxa"/>
          <w:trHeight w:val="562"/>
        </w:trPr>
        <w:tc>
          <w:tcPr>
            <w:tcW w:w="4144" w:type="dxa"/>
            <w:tcBorders>
              <w:bottom w:val="single" w:sz="48" w:space="0" w:color="EA4E4E" w:themeColor="accent1"/>
            </w:tcBorders>
          </w:tcPr>
          <w:p w14:paraId="140ACDEB" w14:textId="41F53D5B" w:rsidR="001F67A0" w:rsidRDefault="001F67A0" w:rsidP="001F67A0">
            <w:pPr>
              <w:pStyle w:val="Heading3"/>
            </w:pPr>
          </w:p>
        </w:tc>
        <w:tc>
          <w:tcPr>
            <w:tcW w:w="1243" w:type="dxa"/>
          </w:tcPr>
          <w:p w14:paraId="7D8A791F" w14:textId="77777777" w:rsidR="001F67A0" w:rsidRDefault="001F67A0">
            <w:pPr>
              <w:pStyle w:val="NoSpacing"/>
            </w:pPr>
          </w:p>
        </w:tc>
        <w:tc>
          <w:tcPr>
            <w:tcW w:w="4961" w:type="dxa"/>
            <w:gridSpan w:val="3"/>
            <w:tcBorders>
              <w:bottom w:val="single" w:sz="48" w:space="0" w:color="EA4E4E" w:themeColor="accent1"/>
            </w:tcBorders>
          </w:tcPr>
          <w:p w14:paraId="4455A8C7" w14:textId="77777777" w:rsidR="001F67A0" w:rsidRDefault="00000000" w:rsidP="001F67A0">
            <w:pPr>
              <w:pStyle w:val="Heading3"/>
            </w:pPr>
            <w:sdt>
              <w:sdtPr>
                <w:id w:val="1349516922"/>
                <w:placeholder>
                  <w:docPart w:val="0A0E2666800B4CE8BF4AA48FF02CFA75"/>
                </w:placeholder>
                <w:temporary/>
                <w:showingPlcHdr/>
                <w15:appearance w15:val="hidden"/>
              </w:sdtPr>
              <w:sdtContent>
                <w:r w:rsidR="001F67A0" w:rsidRPr="00906BEE">
                  <w:t>Education</w:t>
                </w:r>
              </w:sdtContent>
            </w:sdt>
          </w:p>
        </w:tc>
      </w:tr>
      <w:tr w:rsidR="001F67A0" w14:paraId="216123B0" w14:textId="77777777" w:rsidTr="00F6574C">
        <w:trPr>
          <w:gridAfter w:val="1"/>
          <w:wAfter w:w="166" w:type="dxa"/>
          <w:trHeight w:val="2273"/>
        </w:trPr>
        <w:tc>
          <w:tcPr>
            <w:tcW w:w="4144" w:type="dxa"/>
            <w:vMerge w:val="restart"/>
            <w:tcBorders>
              <w:top w:val="single" w:sz="48" w:space="0" w:color="EA4E4E" w:themeColor="accent1"/>
            </w:tcBorders>
          </w:tcPr>
          <w:p w14:paraId="437AF30A" w14:textId="2D549FDE" w:rsidR="001F67A0" w:rsidRPr="00006827" w:rsidRDefault="001F67A0" w:rsidP="00006827">
            <w:pPr>
              <w:spacing w:after="240"/>
              <w:rPr>
                <w:color w:val="000000"/>
              </w:rPr>
            </w:pPr>
          </w:p>
        </w:tc>
        <w:tc>
          <w:tcPr>
            <w:tcW w:w="1243" w:type="dxa"/>
            <w:vMerge w:val="restart"/>
          </w:tcPr>
          <w:p w14:paraId="5ECAB12E" w14:textId="77777777" w:rsidR="001F67A0" w:rsidRDefault="001F67A0">
            <w:pPr>
              <w:pStyle w:val="NoSpacing"/>
            </w:pPr>
          </w:p>
        </w:tc>
        <w:tc>
          <w:tcPr>
            <w:tcW w:w="4961" w:type="dxa"/>
            <w:gridSpan w:val="3"/>
            <w:tcBorders>
              <w:top w:val="single" w:sz="48" w:space="0" w:color="EA4E4E" w:themeColor="accent1"/>
            </w:tcBorders>
          </w:tcPr>
          <w:p w14:paraId="1EABF191" w14:textId="43FC8213" w:rsidR="009103DE" w:rsidRPr="00CD3392" w:rsidRDefault="009103DE" w:rsidP="009103DE">
            <w:pPr>
              <w:pStyle w:val="Heading4"/>
              <w:rPr>
                <w:color w:val="F29494" w:themeColor="accent1" w:themeTint="99"/>
              </w:rPr>
            </w:pPr>
            <w:r w:rsidRPr="00CD3392">
              <w:rPr>
                <w:color w:val="F29494" w:themeColor="accent1" w:themeTint="99"/>
              </w:rPr>
              <w:t>CENTENNIAL COLLEGE • 2023-2025 • DIPLOMA</w:t>
            </w:r>
          </w:p>
          <w:p w14:paraId="455F06FD" w14:textId="77777777" w:rsidR="009103DE" w:rsidRDefault="009103DE" w:rsidP="009103DE">
            <w:r>
              <w:t>Software Engineering Technology- AI</w:t>
            </w:r>
          </w:p>
          <w:p w14:paraId="699C0467" w14:textId="77777777" w:rsidR="009103DE" w:rsidRPr="00906BEE" w:rsidRDefault="009103DE" w:rsidP="009103DE">
            <w:r>
              <w:t>Actual GPA 3.6</w:t>
            </w:r>
          </w:p>
          <w:p w14:paraId="5013B24C" w14:textId="77777777" w:rsidR="009103DE" w:rsidRDefault="009103DE" w:rsidP="00102869">
            <w:pPr>
              <w:pStyle w:val="Heading4"/>
            </w:pPr>
          </w:p>
          <w:p w14:paraId="004E57F3" w14:textId="5A38CCBF" w:rsidR="00102869" w:rsidRDefault="00102869" w:rsidP="00102869">
            <w:pPr>
              <w:pStyle w:val="Heading4"/>
            </w:pPr>
            <w:r>
              <w:t>GCE ADVANCED LEVEL</w:t>
            </w:r>
            <w:r w:rsidR="001F67A0">
              <w:t xml:space="preserve"> • </w:t>
            </w:r>
            <w:r>
              <w:t>AUGUST 2020</w:t>
            </w:r>
            <w:r w:rsidR="001F67A0" w:rsidRPr="00906BEE">
              <w:t xml:space="preserve">• </w:t>
            </w:r>
            <w:r>
              <w:t xml:space="preserve">LAVAL BILINGUAL HIGH SCHOOL </w:t>
            </w:r>
          </w:p>
          <w:p w14:paraId="02031E80" w14:textId="4BFBCF8B" w:rsidR="001F67A0" w:rsidRDefault="001F67A0" w:rsidP="00102869">
            <w:pPr>
              <w:pStyle w:val="Heading4"/>
            </w:pPr>
          </w:p>
          <w:p w14:paraId="437D1B66" w14:textId="77777777" w:rsidR="001F67A0" w:rsidRDefault="00854E15" w:rsidP="009103DE">
            <w:r>
              <w:t xml:space="preserve">SCIENCE </w:t>
            </w:r>
          </w:p>
          <w:p w14:paraId="66AD4C9D" w14:textId="60167FFC" w:rsidR="009103DE" w:rsidRDefault="009103DE" w:rsidP="009103DE"/>
        </w:tc>
      </w:tr>
      <w:tr w:rsidR="001F67A0" w14:paraId="5BB4AAB6" w14:textId="77777777" w:rsidTr="00F6574C">
        <w:trPr>
          <w:gridAfter w:val="1"/>
          <w:wAfter w:w="166" w:type="dxa"/>
          <w:trHeight w:val="117"/>
        </w:trPr>
        <w:tc>
          <w:tcPr>
            <w:tcW w:w="4144" w:type="dxa"/>
            <w:vMerge/>
          </w:tcPr>
          <w:p w14:paraId="26A2EC0F" w14:textId="77777777" w:rsidR="001F67A0" w:rsidRDefault="001F67A0">
            <w:pPr>
              <w:pStyle w:val="NoSpacing"/>
            </w:pPr>
          </w:p>
        </w:tc>
        <w:tc>
          <w:tcPr>
            <w:tcW w:w="1243" w:type="dxa"/>
            <w:vMerge/>
          </w:tcPr>
          <w:p w14:paraId="5346BC1D" w14:textId="77777777" w:rsidR="001F67A0" w:rsidRDefault="001F67A0">
            <w:pPr>
              <w:pStyle w:val="NoSpacing"/>
            </w:pPr>
          </w:p>
        </w:tc>
        <w:tc>
          <w:tcPr>
            <w:tcW w:w="4961" w:type="dxa"/>
            <w:gridSpan w:val="3"/>
            <w:tcBorders>
              <w:bottom w:val="single" w:sz="48" w:space="0" w:color="EA4E4E" w:themeColor="accent1"/>
            </w:tcBorders>
          </w:tcPr>
          <w:p w14:paraId="5BAB7502" w14:textId="09D605FD" w:rsidR="001F67A0" w:rsidRDefault="007328DB" w:rsidP="001F67A0">
            <w:pPr>
              <w:pStyle w:val="Heading3"/>
            </w:pPr>
            <w:r>
              <w:t>PROJECTS</w:t>
            </w:r>
          </w:p>
        </w:tc>
      </w:tr>
      <w:tr w:rsidR="001F67A0" w14:paraId="04FE8C51" w14:textId="77777777" w:rsidTr="00F6574C">
        <w:trPr>
          <w:gridAfter w:val="1"/>
          <w:wAfter w:w="166" w:type="dxa"/>
          <w:trHeight w:val="1132"/>
        </w:trPr>
        <w:tc>
          <w:tcPr>
            <w:tcW w:w="4144" w:type="dxa"/>
            <w:vMerge/>
          </w:tcPr>
          <w:p w14:paraId="3D05F1EB" w14:textId="77777777" w:rsidR="001F67A0" w:rsidRDefault="001F67A0">
            <w:pPr>
              <w:pStyle w:val="NoSpacing"/>
            </w:pPr>
          </w:p>
        </w:tc>
        <w:tc>
          <w:tcPr>
            <w:tcW w:w="1243" w:type="dxa"/>
            <w:vMerge/>
          </w:tcPr>
          <w:p w14:paraId="281E8A22" w14:textId="77777777" w:rsidR="001F67A0" w:rsidRDefault="001F67A0">
            <w:pPr>
              <w:pStyle w:val="NoSpacing"/>
            </w:pPr>
          </w:p>
        </w:tc>
        <w:tc>
          <w:tcPr>
            <w:tcW w:w="4961" w:type="dxa"/>
            <w:gridSpan w:val="3"/>
            <w:tcBorders>
              <w:top w:val="single" w:sz="48" w:space="0" w:color="EA4E4E" w:themeColor="accent1"/>
            </w:tcBorders>
          </w:tcPr>
          <w:p w14:paraId="31EB08E7" w14:textId="77777777" w:rsidR="006D4F10" w:rsidRDefault="006D4F10" w:rsidP="001F67A0"/>
          <w:p w14:paraId="53FD9797" w14:textId="649136AA" w:rsidR="007328DB" w:rsidRDefault="007328DB" w:rsidP="001F67A0">
            <w:r>
              <w:rPr>
                <w:rFonts w:ascii="Times New Roman" w:hAnsi="Times New Roman" w:cs="Times New Roman"/>
              </w:rPr>
              <w:t>●</w:t>
            </w:r>
            <w:r>
              <w:t xml:space="preserve"> Designed an e-commerce database with classmates</w:t>
            </w:r>
          </w:p>
          <w:p w14:paraId="173FC894" w14:textId="6E5F2AE5" w:rsidR="001F67A0" w:rsidRDefault="007328DB" w:rsidP="001F67A0">
            <w:r>
              <w:t xml:space="preserve"> Developed a Software app for Blind people</w:t>
            </w:r>
          </w:p>
        </w:tc>
      </w:tr>
      <w:tr w:rsidR="001F67A0" w14:paraId="43DCCA85" w14:textId="77777777" w:rsidTr="00F6574C">
        <w:trPr>
          <w:gridAfter w:val="1"/>
          <w:wAfter w:w="166" w:type="dxa"/>
          <w:trHeight w:val="963"/>
        </w:trPr>
        <w:tc>
          <w:tcPr>
            <w:tcW w:w="4144" w:type="dxa"/>
          </w:tcPr>
          <w:p w14:paraId="3459BBE5" w14:textId="77777777" w:rsidR="001F67A0" w:rsidRDefault="001F67A0">
            <w:pPr>
              <w:pStyle w:val="NoSpacing"/>
            </w:pPr>
          </w:p>
        </w:tc>
        <w:tc>
          <w:tcPr>
            <w:tcW w:w="1243" w:type="dxa"/>
          </w:tcPr>
          <w:p w14:paraId="718A0A11" w14:textId="77777777" w:rsidR="001F67A0" w:rsidRDefault="001F67A0">
            <w:pPr>
              <w:pStyle w:val="NoSpacing"/>
            </w:pPr>
          </w:p>
        </w:tc>
        <w:tc>
          <w:tcPr>
            <w:tcW w:w="4961" w:type="dxa"/>
            <w:gridSpan w:val="3"/>
          </w:tcPr>
          <w:p w14:paraId="57B13220" w14:textId="77777777" w:rsidR="001F67A0" w:rsidRDefault="001F67A0">
            <w:pPr>
              <w:pStyle w:val="NoSpacing"/>
            </w:pPr>
          </w:p>
        </w:tc>
      </w:tr>
      <w:tr w:rsidR="001F67A0" w14:paraId="68A82A58" w14:textId="77777777" w:rsidTr="00F6574C">
        <w:trPr>
          <w:gridAfter w:val="1"/>
          <w:wAfter w:w="166" w:type="dxa"/>
        </w:trPr>
        <w:tc>
          <w:tcPr>
            <w:tcW w:w="4144" w:type="dxa"/>
          </w:tcPr>
          <w:p w14:paraId="08522271" w14:textId="6BA63977" w:rsidR="001F67A0" w:rsidRDefault="00000000" w:rsidP="00C27F01">
            <w:pPr>
              <w:pStyle w:val="NoSpacing"/>
              <w:jc w:val="center"/>
            </w:pPr>
            <w:r>
              <w:pict w14:anchorId="05606D10">
                <v:group id="Group 102" o:spid="_x0000_s2053" alt="Decorative" style="width:25.9pt;height:25.9pt;mso-position-horizontal-relative:char;mso-position-vertical-relative:line" coordsize="7345,7345">
                  <o:lock v:ext="edit" aspectratio="t"/>
                  <v:oval id="Oval 28" o:spid="_x0000_s2054" style="position:absolute;width:7345;height:734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" fillcolor="#ea4e4e" stroked="f" strokeweight="1pt">
                    <v:stroke joinstyle="miter"/>
                  </v:oval>
                  <v:group id="Group 29" o:spid="_x0000_s2055" style="position:absolute;left:1639;top:2458;width:4067;height:2429" coordorigin="1639,2458" coordsize="7278,4347">
                    <v:shape id="Freeform 30" o:spid="_x0000_s2056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" path="m287158,209029l392549,138910r107960,70119l785097,,,,287158,209029xe" fillcolor="windowText" stroked="f" strokeweight="1pt">
                      <v:stroke joinstyle="miter"/>
                      <v:path arrowok="t" o:connecttype="custom" o:connectlocs="266223,209029;363931,138910;464020,209029;727861,0;0,0;266223,209029" o:connectangles="0,0,0,0,0,0"/>
                    </v:shape>
                    <v:shape id="Isosceles Triangle 90" o:spid="_x0000_s2057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" path="m,243343l179100,,372486,243343,,243343xe" fillcolor="windowText" stroked="f" strokeweight="1pt">
                      <v:stroke joinstyle="miter"/>
                      <v:path arrowok="t" o:connecttype="custom" o:connectlocs="0,243343;179100,0;372486,243343;0,243343" o:connectangles="0,0,0,0"/>
                    </v:shape>
                    <v:shape id="Isosceles Triangle 90" o:spid="_x0000_s2058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" path="m,243343l179100,,372486,243343,,243343xe" fillcolor="windowText" stroked="f" strokeweight="1pt">
                      <v:stroke joinstyle="miter"/>
                      <v:path arrowok="t" o:connecttype="custom" o:connectlocs="0,243343;179100,0;372486,243343;0,243343" o:connectangles="0,0,0,0"/>
                    </v:shape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33" o:spid="_x0000_s2059" type="#_x0000_t5" alt="email icon" style="position:absolute;left:1687;top:2458;width:7231;height:2648;flip:y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" fillcolor="windowText" stroked="f" strokeweight="1pt"/>
                  </v:group>
                  <w10:wrap type="none"/>
                  <w10:anchorlock/>
                </v:group>
              </w:pict>
            </w:r>
          </w:p>
        </w:tc>
        <w:tc>
          <w:tcPr>
            <w:tcW w:w="2176" w:type="dxa"/>
            <w:gridSpan w:val="2"/>
          </w:tcPr>
          <w:p w14:paraId="51FFFF86" w14:textId="092C8D4B" w:rsidR="001F67A0" w:rsidRDefault="00000000" w:rsidP="00C27F01">
            <w:pPr>
              <w:pStyle w:val="NoSpacing"/>
              <w:jc w:val="center"/>
            </w:pPr>
            <w:r>
              <w:pict w14:anchorId="223CA878">
                <v:group id="Group 10" o:spid="_x0000_s2050" alt="Decorative" style="width:25.9pt;height:25.9pt;mso-position-horizontal-relative:char;mso-position-vertical-relative:line" coordsize="431,431">
                  <o:lock v:ext="edit" aspectratio="t"/>
                  <v:shape id="Circle around telephone symbol" o:spid="_x0000_s2051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" strokecolor="#ea4e4e" strokeweight="0">
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</v:shape>
                  <v:shape id="Telephone symbol" o:spid="_x0000_s2052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2230" w:type="dxa"/>
          </w:tcPr>
          <w:p w14:paraId="64FA938A" w14:textId="77777777" w:rsidR="001F67A0" w:rsidRDefault="001F67A0">
            <w:pPr>
              <w:pStyle w:val="NoSpacing"/>
            </w:pPr>
          </w:p>
        </w:tc>
        <w:tc>
          <w:tcPr>
            <w:tcW w:w="1798" w:type="dxa"/>
          </w:tcPr>
          <w:p w14:paraId="7BFB097E" w14:textId="77777777" w:rsidR="001F67A0" w:rsidRDefault="001F67A0">
            <w:pPr>
              <w:pStyle w:val="NoSpacing"/>
            </w:pPr>
          </w:p>
        </w:tc>
      </w:tr>
      <w:tr w:rsidR="001F67A0" w14:paraId="6F90451C" w14:textId="77777777" w:rsidTr="00F6574C">
        <w:trPr>
          <w:gridAfter w:val="1"/>
          <w:wAfter w:w="166" w:type="dxa"/>
        </w:trPr>
        <w:tc>
          <w:tcPr>
            <w:tcW w:w="4144" w:type="dxa"/>
            <w:vAlign w:val="bottom"/>
          </w:tcPr>
          <w:p w14:paraId="166D70AD" w14:textId="118DE1F8" w:rsidR="001F67A0" w:rsidRPr="00C27F01" w:rsidRDefault="00006827" w:rsidP="002A29BB">
            <w:pPr>
              <w:pStyle w:val="Heading4"/>
            </w:pPr>
            <w:r>
              <w:t xml:space="preserve">            </w:t>
            </w:r>
            <w:r w:rsidR="002A29BB">
              <w:t>kmetsanou@gmail.com</w:t>
            </w:r>
          </w:p>
        </w:tc>
        <w:tc>
          <w:tcPr>
            <w:tcW w:w="2176" w:type="dxa"/>
            <w:gridSpan w:val="2"/>
            <w:vAlign w:val="bottom"/>
          </w:tcPr>
          <w:p w14:paraId="7F88563D" w14:textId="5F063357" w:rsidR="001F67A0" w:rsidRPr="00C27F01" w:rsidRDefault="002A29BB" w:rsidP="00C27F01">
            <w:pPr>
              <w:pStyle w:val="Heading4"/>
              <w:jc w:val="center"/>
            </w:pPr>
            <w:r>
              <w:t>226-224-6394</w:t>
            </w:r>
          </w:p>
        </w:tc>
        <w:tc>
          <w:tcPr>
            <w:tcW w:w="2230" w:type="dxa"/>
            <w:vAlign w:val="bottom"/>
          </w:tcPr>
          <w:p w14:paraId="2C61679C" w14:textId="77777777" w:rsidR="001F67A0" w:rsidRPr="001F67A0" w:rsidRDefault="001F67A0" w:rsidP="001F67A0">
            <w:pPr>
              <w:pStyle w:val="Heading4"/>
            </w:pPr>
          </w:p>
        </w:tc>
        <w:tc>
          <w:tcPr>
            <w:tcW w:w="1798" w:type="dxa"/>
            <w:vAlign w:val="bottom"/>
          </w:tcPr>
          <w:p w14:paraId="2FD0927B" w14:textId="77777777" w:rsidR="001F67A0" w:rsidRPr="001F67A0" w:rsidRDefault="001F67A0" w:rsidP="001F67A0">
            <w:pPr>
              <w:pStyle w:val="Heading4"/>
            </w:pPr>
          </w:p>
        </w:tc>
      </w:tr>
    </w:tbl>
    <w:p w14:paraId="0CB82781" w14:textId="77777777" w:rsidR="0007192B" w:rsidRDefault="0007192B" w:rsidP="00E22E87">
      <w:pPr>
        <w:pStyle w:val="NoSpacing"/>
      </w:pPr>
    </w:p>
    <w:sectPr w:rsidR="0007192B" w:rsidSect="001F67A0">
      <w:pgSz w:w="12240" w:h="15840" w:code="1"/>
      <w:pgMar w:top="720" w:right="864" w:bottom="288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9ADEB" w14:textId="77777777" w:rsidR="00716637" w:rsidRDefault="00716637" w:rsidP="00713050">
      <w:pPr>
        <w:spacing w:line="240" w:lineRule="auto"/>
      </w:pPr>
      <w:r>
        <w:separator/>
      </w:r>
    </w:p>
  </w:endnote>
  <w:endnote w:type="continuationSeparator" w:id="0">
    <w:p w14:paraId="2A7CCA20" w14:textId="77777777" w:rsidR="00716637" w:rsidRDefault="0071663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2337C" w14:textId="77777777" w:rsidR="00716637" w:rsidRDefault="00716637" w:rsidP="00713050">
      <w:pPr>
        <w:spacing w:line="240" w:lineRule="auto"/>
      </w:pPr>
      <w:r>
        <w:separator/>
      </w:r>
    </w:p>
  </w:footnote>
  <w:footnote w:type="continuationSeparator" w:id="0">
    <w:p w14:paraId="327761F2" w14:textId="77777777" w:rsidR="00716637" w:rsidRDefault="00716637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2D0619"/>
    <w:multiLevelType w:val="hybridMultilevel"/>
    <w:tmpl w:val="18DC1C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560CE"/>
    <w:multiLevelType w:val="hybridMultilevel"/>
    <w:tmpl w:val="2FD0CA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927B4"/>
    <w:multiLevelType w:val="hybridMultilevel"/>
    <w:tmpl w:val="CD7811F4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0AB6B73"/>
    <w:multiLevelType w:val="hybridMultilevel"/>
    <w:tmpl w:val="AF5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B0BC0"/>
    <w:multiLevelType w:val="multilevel"/>
    <w:tmpl w:val="F7EA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18371B"/>
    <w:multiLevelType w:val="hybridMultilevel"/>
    <w:tmpl w:val="8C3E8C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6D153A"/>
    <w:multiLevelType w:val="hybridMultilevel"/>
    <w:tmpl w:val="F9B66E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972867">
    <w:abstractNumId w:val="9"/>
  </w:num>
  <w:num w:numId="2" w16cid:durableId="1940261398">
    <w:abstractNumId w:val="7"/>
  </w:num>
  <w:num w:numId="3" w16cid:durableId="1098982236">
    <w:abstractNumId w:val="6"/>
  </w:num>
  <w:num w:numId="4" w16cid:durableId="1859612476">
    <w:abstractNumId w:val="5"/>
  </w:num>
  <w:num w:numId="5" w16cid:durableId="1195995983">
    <w:abstractNumId w:val="4"/>
  </w:num>
  <w:num w:numId="6" w16cid:durableId="1846092940">
    <w:abstractNumId w:val="8"/>
  </w:num>
  <w:num w:numId="7" w16cid:durableId="1571237082">
    <w:abstractNumId w:val="3"/>
  </w:num>
  <w:num w:numId="8" w16cid:durableId="1886404235">
    <w:abstractNumId w:val="2"/>
  </w:num>
  <w:num w:numId="9" w16cid:durableId="1102922292">
    <w:abstractNumId w:val="1"/>
  </w:num>
  <w:num w:numId="10" w16cid:durableId="865867487">
    <w:abstractNumId w:val="0"/>
  </w:num>
  <w:num w:numId="11" w16cid:durableId="1541356120">
    <w:abstractNumId w:val="13"/>
  </w:num>
  <w:num w:numId="12" w16cid:durableId="1342929545">
    <w:abstractNumId w:val="11"/>
  </w:num>
  <w:num w:numId="13" w16cid:durableId="590049325">
    <w:abstractNumId w:val="12"/>
  </w:num>
  <w:num w:numId="14" w16cid:durableId="1769429442">
    <w:abstractNumId w:val="10"/>
  </w:num>
  <w:num w:numId="15" w16cid:durableId="1445072128">
    <w:abstractNumId w:val="15"/>
  </w:num>
  <w:num w:numId="16" w16cid:durableId="511184876">
    <w:abstractNumId w:val="16"/>
  </w:num>
  <w:num w:numId="17" w16cid:durableId="528229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29BB"/>
    <w:rsid w:val="00006827"/>
    <w:rsid w:val="00032342"/>
    <w:rsid w:val="00042687"/>
    <w:rsid w:val="00050817"/>
    <w:rsid w:val="0007192B"/>
    <w:rsid w:val="00091382"/>
    <w:rsid w:val="000A07DA"/>
    <w:rsid w:val="000A2BFA"/>
    <w:rsid w:val="000B0619"/>
    <w:rsid w:val="000B61CA"/>
    <w:rsid w:val="000C479A"/>
    <w:rsid w:val="000F7610"/>
    <w:rsid w:val="00102869"/>
    <w:rsid w:val="00114ED7"/>
    <w:rsid w:val="001300CA"/>
    <w:rsid w:val="00140B0E"/>
    <w:rsid w:val="001954F3"/>
    <w:rsid w:val="001A5CA9"/>
    <w:rsid w:val="001B2AC1"/>
    <w:rsid w:val="001B403A"/>
    <w:rsid w:val="001F0205"/>
    <w:rsid w:val="001F4583"/>
    <w:rsid w:val="001F67A0"/>
    <w:rsid w:val="00217980"/>
    <w:rsid w:val="00244AB5"/>
    <w:rsid w:val="00271662"/>
    <w:rsid w:val="0027404F"/>
    <w:rsid w:val="00290AAA"/>
    <w:rsid w:val="00293B83"/>
    <w:rsid w:val="002A29BB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9709D"/>
    <w:rsid w:val="004A24CC"/>
    <w:rsid w:val="004A68FA"/>
    <w:rsid w:val="00523479"/>
    <w:rsid w:val="00543DB7"/>
    <w:rsid w:val="005729B0"/>
    <w:rsid w:val="00583E4F"/>
    <w:rsid w:val="0059292C"/>
    <w:rsid w:val="005A260E"/>
    <w:rsid w:val="00634230"/>
    <w:rsid w:val="00641630"/>
    <w:rsid w:val="00684488"/>
    <w:rsid w:val="006A3CE7"/>
    <w:rsid w:val="006A7746"/>
    <w:rsid w:val="006C4C50"/>
    <w:rsid w:val="006D4F10"/>
    <w:rsid w:val="006D76B1"/>
    <w:rsid w:val="00713050"/>
    <w:rsid w:val="00716637"/>
    <w:rsid w:val="00724F03"/>
    <w:rsid w:val="007328DB"/>
    <w:rsid w:val="00741125"/>
    <w:rsid w:val="00746F7F"/>
    <w:rsid w:val="007569C1"/>
    <w:rsid w:val="00763832"/>
    <w:rsid w:val="00772919"/>
    <w:rsid w:val="00783EC4"/>
    <w:rsid w:val="0079596F"/>
    <w:rsid w:val="007D2696"/>
    <w:rsid w:val="007D2FD2"/>
    <w:rsid w:val="007D406E"/>
    <w:rsid w:val="007D6458"/>
    <w:rsid w:val="00811117"/>
    <w:rsid w:val="00823C54"/>
    <w:rsid w:val="00841146"/>
    <w:rsid w:val="00854E15"/>
    <w:rsid w:val="0088504C"/>
    <w:rsid w:val="0089382B"/>
    <w:rsid w:val="00894C42"/>
    <w:rsid w:val="008A1907"/>
    <w:rsid w:val="008C6BCA"/>
    <w:rsid w:val="008C7B50"/>
    <w:rsid w:val="008E4B30"/>
    <w:rsid w:val="00906BEE"/>
    <w:rsid w:val="009103DE"/>
    <w:rsid w:val="009243E7"/>
    <w:rsid w:val="00985D58"/>
    <w:rsid w:val="009A4BB5"/>
    <w:rsid w:val="009B3C40"/>
    <w:rsid w:val="009B602E"/>
    <w:rsid w:val="009F7AD9"/>
    <w:rsid w:val="00A270C4"/>
    <w:rsid w:val="00A31818"/>
    <w:rsid w:val="00A42540"/>
    <w:rsid w:val="00A50939"/>
    <w:rsid w:val="00A83413"/>
    <w:rsid w:val="00AA6A40"/>
    <w:rsid w:val="00AA75F6"/>
    <w:rsid w:val="00AC116A"/>
    <w:rsid w:val="00AD00FD"/>
    <w:rsid w:val="00AE2B4C"/>
    <w:rsid w:val="00AF0A8E"/>
    <w:rsid w:val="00B27019"/>
    <w:rsid w:val="00B41D20"/>
    <w:rsid w:val="00B5664D"/>
    <w:rsid w:val="00B64210"/>
    <w:rsid w:val="00B76A83"/>
    <w:rsid w:val="00B8151A"/>
    <w:rsid w:val="00BA5B40"/>
    <w:rsid w:val="00BD0206"/>
    <w:rsid w:val="00BD4C51"/>
    <w:rsid w:val="00C2098A"/>
    <w:rsid w:val="00C27F01"/>
    <w:rsid w:val="00C5444A"/>
    <w:rsid w:val="00C612DA"/>
    <w:rsid w:val="00C62C50"/>
    <w:rsid w:val="00C7741E"/>
    <w:rsid w:val="00C875AB"/>
    <w:rsid w:val="00C96E48"/>
    <w:rsid w:val="00CA375C"/>
    <w:rsid w:val="00CA3D72"/>
    <w:rsid w:val="00CA3DF1"/>
    <w:rsid w:val="00CA4581"/>
    <w:rsid w:val="00CD3392"/>
    <w:rsid w:val="00CD7805"/>
    <w:rsid w:val="00CE18D5"/>
    <w:rsid w:val="00D0320A"/>
    <w:rsid w:val="00D04109"/>
    <w:rsid w:val="00D12A01"/>
    <w:rsid w:val="00D97A41"/>
    <w:rsid w:val="00DA649D"/>
    <w:rsid w:val="00DD3CF6"/>
    <w:rsid w:val="00DD6416"/>
    <w:rsid w:val="00DF4E0A"/>
    <w:rsid w:val="00E02DCD"/>
    <w:rsid w:val="00E04AE6"/>
    <w:rsid w:val="00E12C60"/>
    <w:rsid w:val="00E22E87"/>
    <w:rsid w:val="00E57630"/>
    <w:rsid w:val="00E71011"/>
    <w:rsid w:val="00E86C2B"/>
    <w:rsid w:val="00EA757B"/>
    <w:rsid w:val="00EB2D52"/>
    <w:rsid w:val="00EC0F81"/>
    <w:rsid w:val="00EF7CC9"/>
    <w:rsid w:val="00F207C0"/>
    <w:rsid w:val="00F20AE5"/>
    <w:rsid w:val="00F20F49"/>
    <w:rsid w:val="00F47E97"/>
    <w:rsid w:val="00F60008"/>
    <w:rsid w:val="00F645C7"/>
    <w:rsid w:val="00F64F0C"/>
    <w:rsid w:val="00F6574C"/>
    <w:rsid w:val="00FA3215"/>
    <w:rsid w:val="00FC3719"/>
    <w:rsid w:val="00FE30D4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2BC086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01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qFormat/>
    <w:rsid w:val="001F67A0"/>
    <w:pPr>
      <w:keepNext/>
      <w:keepLines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1011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011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semiHidden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E71011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semiHidden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F67A0"/>
    <w:pPr>
      <w:spacing w:line="240" w:lineRule="auto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1011"/>
  </w:style>
  <w:style w:type="paragraph" w:styleId="Footer">
    <w:name w:val="footer"/>
    <w:basedOn w:val="Normal"/>
    <w:link w:val="FooterChar"/>
    <w:uiPriority w:val="99"/>
    <w:semiHidden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71011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13"/>
    <w:semiHidden/>
    <w:qFormat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13"/>
    <w:semiHidden/>
    <w:rsid w:val="00E71011"/>
  </w:style>
  <w:style w:type="table" w:styleId="Colou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1"/>
    <w:semiHidden/>
    <w:qFormat/>
    <w:rsid w:val="00AA75F6"/>
  </w:style>
  <w:style w:type="character" w:customStyle="1" w:styleId="DateChar">
    <w:name w:val="Date Char"/>
    <w:basedOn w:val="DefaultParagraphFont"/>
    <w:link w:val="Date"/>
    <w:uiPriority w:val="11"/>
    <w:semiHidden/>
    <w:rsid w:val="00E71011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AA75F6"/>
    <w:pPr>
      <w:spacing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E71011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12"/>
    <w:semiHidden/>
    <w:qFormat/>
    <w:rsid w:val="00AA75F6"/>
  </w:style>
  <w:style w:type="character" w:customStyle="1" w:styleId="SalutationChar">
    <w:name w:val="Salutation Char"/>
    <w:basedOn w:val="DefaultParagraphFont"/>
    <w:link w:val="Salutation"/>
    <w:uiPriority w:val="12"/>
    <w:semiHidden/>
    <w:rsid w:val="00E71011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CA%7b3535F79D-25C6-43F3-BFD4-8877D03D2097%7d\%7b018F072C-8B02-468E-9D86-30534CC6EE54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F6979F38074EBD949CA452AA0CA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09BF7-D8B7-4B21-8C8D-1036C606080B}"/>
      </w:docPartPr>
      <w:docPartBody>
        <w:p w:rsidR="000F0AE6" w:rsidRDefault="00000000">
          <w:pPr>
            <w:pStyle w:val="D0F6979F38074EBD949CA452AA0CA57E"/>
          </w:pPr>
          <w:r w:rsidRPr="00906BEE">
            <w:t>Objective</w:t>
          </w:r>
        </w:p>
      </w:docPartBody>
    </w:docPart>
    <w:docPart>
      <w:docPartPr>
        <w:name w:val="425A7D19D4584B2DB058A853501A9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7B4BF-F9AB-4AA5-BE49-D711EABBC4B0}"/>
      </w:docPartPr>
      <w:docPartBody>
        <w:p w:rsidR="000F0AE6" w:rsidRDefault="00000000">
          <w:pPr>
            <w:pStyle w:val="425A7D19D4584B2DB058A853501A99EA"/>
          </w:pPr>
          <w:r w:rsidRPr="00906BEE">
            <w:t>Experience</w:t>
          </w:r>
        </w:p>
      </w:docPartBody>
    </w:docPart>
    <w:docPart>
      <w:docPartPr>
        <w:name w:val="0A0E2666800B4CE8BF4AA48FF02CF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CB9D4-15C1-49B3-9FF6-87624D1EAE03}"/>
      </w:docPartPr>
      <w:docPartBody>
        <w:p w:rsidR="000F0AE6" w:rsidRDefault="00000000">
          <w:pPr>
            <w:pStyle w:val="0A0E2666800B4CE8BF4AA48FF02CFA75"/>
          </w:pPr>
          <w:r w:rsidRPr="00906BEE">
            <w:t>Education</w:t>
          </w:r>
        </w:p>
      </w:docPartBody>
    </w:docPart>
    <w:docPart>
      <w:docPartPr>
        <w:name w:val="61284945AA02434CB6C4280C5F815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819C9-36B3-4C6C-BBEF-4C30A9AFEA13}"/>
      </w:docPartPr>
      <w:docPartBody>
        <w:p w:rsidR="00265717" w:rsidRDefault="000F0AE6" w:rsidP="000F0AE6">
          <w:pPr>
            <w:pStyle w:val="61284945AA02434CB6C4280C5F815986"/>
          </w:pPr>
          <w:r w:rsidRPr="00906BE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81"/>
    <w:rsid w:val="000F0AE6"/>
    <w:rsid w:val="00265717"/>
    <w:rsid w:val="008B4C69"/>
    <w:rsid w:val="00D11481"/>
    <w:rsid w:val="00E1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284945AA02434CB6C4280C5F815986">
    <w:name w:val="61284945AA02434CB6C4280C5F815986"/>
    <w:rsid w:val="000F0AE6"/>
  </w:style>
  <w:style w:type="paragraph" w:customStyle="1" w:styleId="D0F6979F38074EBD949CA452AA0CA57E">
    <w:name w:val="D0F6979F38074EBD949CA452AA0CA57E"/>
  </w:style>
  <w:style w:type="paragraph" w:customStyle="1" w:styleId="425A7D19D4584B2DB058A853501A99EA">
    <w:name w:val="425A7D19D4584B2DB058A853501A99EA"/>
  </w:style>
  <w:style w:type="paragraph" w:customStyle="1" w:styleId="0A0E2666800B4CE8BF4AA48FF02CFA75">
    <w:name w:val="0A0E2666800B4CE8BF4AA48FF02CFA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67AD69-A213-46DF-AA9B-73F1C7B35B5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9C6AE26-747D-4421-A34C-F1240CCA56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E74AC7-499A-4A1C-84F0-42950085C86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{018F072C-8B02-468E-9D86-30534CC6EE54}tf16392716_win32</Template>
  <TotalTime>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2023-09-11T17:45:00Z</dcterms:created>
  <dcterms:modified xsi:type="dcterms:W3CDTF">2023-09-22T13:28:00Z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